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专升本英语常考词汇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bookmarkStart w:id="0" w:name="_GoBack"/>
      <w:bookmarkEnd w:id="0"/>
      <w:r>
        <w:rPr>
          <w:rFonts w:hint="eastAsia"/>
          <w:lang w:eastAsia="zh-CN"/>
        </w:rPr>
        <w:t>一部分：</w:t>
      </w:r>
    </w:p>
    <w:p>
      <w:pPr>
        <w:pStyle w:val="3"/>
        <w:rPr>
          <w:rFonts w:hint="eastAsia"/>
        </w:rPr>
      </w:pPr>
      <w:r>
        <w:rPr>
          <w:rFonts w:hint="eastAsia"/>
        </w:rPr>
        <w:t>Unit One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reject vt. 拒绝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fatal adj.致命的；重大的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fate n.命运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humble adj.谦逊的；谦虚的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illegal adj.不合法的，非法的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award vt.授予，判给 n.奖品，奖金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aware adj.意识到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column n.柱，圆柱；栏，专栏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comedy n.喜剧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dumb adj.哑的；沉默的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dump vt.倾倒；卸下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deaf adj.聋的；不愿听的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decorate vt.装饰，装潢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principal adj.最重要的 n.负责人，校长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principle n.原则，原理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prior adj.优先的，在前的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priority n.优先，重点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prohibit vt.禁止，不准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remarkable adj.值得注意的，异常的，非凡的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remedy n./vt.补救，医治，治疗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repetition n. 重复，反复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vain adj.徒劳的，无效的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undertake vt.承担，着手做；同意，答应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unique adj.唯一的，独特的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obstacle n.障碍物，妨碍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omit vt.省略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opponent n.敌手，对手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opportunity n.机会，时机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orchestra n.管弦乐队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semester n.学期；半年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semiconductor n.半导体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seminar n. 研讨会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terminal adj.末端的，极限的 n.终点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territory n.领土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approximated adj.大概的，大约 v.近似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arbitrary adj.随意的，未断的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architect n. 建筑师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architecture n.建筑学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biology n.生物学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geography n.地理学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geology n.地质学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geometry n.几何学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arithmetic n.算术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algebra n.代数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entertainment n.娱乐；招待，款待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enthusiasm n.热情，热心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entry n.进入，入口处；参赛的人或物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environment n.环境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episode n.插曲，片段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equation n.方程式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restrain vt.阻止，抑制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restraint n.抑制，限制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resume v.重新开始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severe adj.严重的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sexual adj.性的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simplicity n.简单；朴素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simplify vt.简化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sorrow n.悲哀，悲痛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stuff n.原料，材料 vt.填进，塞满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terror n.恐怖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thrust v.挤，推，插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temporary adj.暂时的，临时的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temptation n.诱惑，引诱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Two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tremendous adj.巨大的；精彩的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trend n.趋向，倾向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trial n.审讯；实验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apparent adj.显然的，明白的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appetite n.胃口；欲望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deposit n.存款，定金 v.存放，储蓄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deputy n.副职，代表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derive vt.取得，得到；（from）起源于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descend v.下来，下降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missile n.导弹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mission n.使命；代表团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mist n.薄雾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noticeable adj.显而易见的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notify vt.通知，告知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notion n.概念；意图，想法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resemble vt.像，类似于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reveal vt.揭露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revenue n.收入，岁入；税收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shelter n.掩蔽处；住所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shield n.防护物，盾 vt.保护，防护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vital adj.重要的；致命的，生命的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vitally ad.极度，非常；致命地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urban adj.城市的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urge vt.鼓励，激励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urgent adj.急迫的，紧急的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usage n.使用，用法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violence n.强力，暴力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violent adj.强暴的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violet adj.紫色的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weed n.杂草，野草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welfare n.福利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whatsoever ad.（用于否定句）任何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whereas conj.然而，但是，尽管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essential adj.必不可少的；本质的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estimate n./vt.估计，估量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evaluate vt.评估，评价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exceed vt.超过，超出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exceedingly ad.非常，极其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exclaim v.呼喊，大声说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exclude vt.把...排斥在外，不包括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exclusive adj.独有的，排他的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excursion n.远足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flash vi.闪光，闪耀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flee vi.逃走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flexible adj.易弯曲的；灵活的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flock n.羊群，一群；一伙人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hardware n.五金器具；硬件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harmony n.和谐，融洽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haste n.急速，急忙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hatred n.憎恨，憎恶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incident n.事件，事变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index n.索引，标志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infant n.婴儿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infect v.传染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inferior adj.劣等的，次的，下级的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infinite adj.无限的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ingredient n.组成部分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inhabitant n.居民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jail n.监狱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jam n.果酱；拥挤，堵塞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jewel n.宝石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joint adj.链接的，共同的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junior adj.年少的，资历较浅的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laser n. 激光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launch vt.发动，发起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luxury n.奢侈；奢侈品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magnet n.磁铁，磁体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male adj.男性的，雄的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female adj.女性的，雌的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manual adj.用手的，手工做的 n.手册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manufacture vt./n.制造，加工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marine adj.海的；海产的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Three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treaty n.条约，约定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arise vi.产生，出现，发生；起身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arouse vt.引起，激起；唤醒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burden n. 重担，负荷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bureau n.局，办事处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marvelous adj.奇迹般的，惊人的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massive adj.大的，大量的，大块的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mature adj.成熟的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maximum adj.最高的，最大的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minimum adj.最低的，最小的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nonsense n.胡说，冒失的行动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nuclear adj.核子的，核能的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nucleus n.核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retail n./v./ad. 零售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retain vt.保留，保持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restrict vt.限制，约束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sponsor n.发起者，主办者 vt.发起，主办，赞助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spur n./v.刺激，激励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triumph n.胜利，成功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tuition n.学费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twist vt.使缠绕；转动；扭歪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undergraduate n.大学肄业生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universal adj.普遍的，通用的；宇宙的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universe n.宇宙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via prep.经由，经过，通过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vibrate v.振动，摇摆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virus n.病毒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voluntary adj.自愿的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volunteer n.志愿者 v.自愿做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vote n.选票 v.选举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wagon n.四轮马车，铁路货车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appoint vt.任命，委派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approach v.靠近，接近 n.途径，方式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appropriate adj.适当的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bunch n.群，伙；束，串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bundle n.捆，包，束 vt.收集，归拢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ceremony n.典礼，仪式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chaos n.混乱，紊乱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discount n.折扣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display n./vt.陈列，展览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equivalent adj.相等的 n.相等物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erect adj.竖直的 v.建造，竖立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fax n./vt.传真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fertile adj.肥沃的，多产的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fertilizer n.肥料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grateful adj.感激的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gratitude n.感激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horror n.恐怖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horrible adj.可怕的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internet n.国际互联网，因特网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interpret v.翻译，解释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interpretation n.解释，说明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jungle n.丛林，密林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knot n.结 vt.把...打成结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leak v.漏，渗出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lean vi.倾斜，倚，靠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leap vi.跳跃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modify vt.修改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nylon n.尼龙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onion n.洋葱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power n.粉末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applicable adj.可应用的，适当的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applicant n.申请人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breadth n.宽度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Four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alter v.改变，改动，变更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burst v./n.突然发生，爆裂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dispose v.除掉；处置；解决；处理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blast n.爆炸；气流 vi.炸，炸掉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consume v.消耗，耗尽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split v.劈开；割裂；分裂 adj.裂开的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spit v.吐；唾弃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spill v.溢出，溅出，倒出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slip v.滑动，滑落；忽略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slide v.滑动，滑落 n.滑动；滑面；幻灯片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bacteria n.细菌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breed n.种，品种 v.繁殖，产仔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budget n预算 v.编预算，作安排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candidate n.候选人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campus n. 校园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liberal adj.慷慨的；丰富的；自由的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transform v. 转变，变革；变换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transmit v.传播，播送；传递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transplant vt.移植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transport vt.运输，运送 n.运输，运输工具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shift v.转移；转动；转变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vary v.变化，改变；使多样化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vanish vi.消失，不见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swallow v.吞下，咽下 n.燕子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suspicion n.怀疑，疑心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suspicious adj.怀疑的，可疑的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mild adj.温暖的，暖和的；温柔的，味淡的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tender adj.温柔的；脆弱的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nuisance n.损害，妨害，讨厌的人或事物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insignificant adj.无意义的，无足轻重的；无价值的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accelerate v.加速，促进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absolute adj.绝对的，无条件的，完全的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boundary n.分界线，边界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brake n.刹车，制动器 v.刹住（车）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catalog n.目录 v.编目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vague adj.模糊的，不明确的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vain n.徒劳，白费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extinct adj.绝灭的，熄灭的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extraordinary adj.不平常的，特别的，非凡的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extreme adj.极度的，极端的 n.极端，过分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agent n.代理人，代理商;动因，原因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alcohol n.含酒精的饮料，酒精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appeal n./vi.呼吁，恳求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appreciate vt.重视，赏识，欣赏，感激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approve v.赞成，同意，批准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stimulate vt.刺激，激励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acquire vt.取得，获得；学到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accomplish vt.完成，到达；实行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network n.网状物；广播网，电视网；网络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tide n.潮汐；潮流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tidy adj.整洁的，整齐的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trace vt.追踪，找到 n.痕迹，踪迹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torture n./vt.拷打，折磨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wander vi.漫游，闲逛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wax n.蜡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weave v.织，编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preserve v.保护，保存，保持，维持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abuse v.滥用，虐待；谩骂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academic adj.学术的；高等学校的；研究院的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academy n.（高等）专科院校；学会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battery n.电池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barrier n.障碍；界线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cargo n.（船，飞机等装载的）货物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career n.生涯，职业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F</w:t>
      </w:r>
      <w:r>
        <w:t>i</w:t>
      </w:r>
      <w:r>
        <w:rPr>
          <w:rFonts w:hint="eastAsia"/>
        </w:rPr>
        <w:t xml:space="preserve">ve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vessel n.船舶；容器，器皿；血管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vertical adj.垂直的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oblige v.迫使，责成；使感激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obscure adj.阴暗，模糊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extent n. 程度，范围，大小，限度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exterior n.外部，外表 adj.外部的，外表的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external adj.外部的，外表的，外面的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petrol n.汽油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petroleum n.石油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delay vt./n.推迟，延误，耽搁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decay v.腐烂，腐朽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decent adj.像样的，体面的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route n.路；路线；航线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ruin v.毁坏，破坏 n.毁灭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sake n.缘故，理由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satellite n.卫星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scale n.大小，规模；等级；刻度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temple n.庙宇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tedious adj.乏味的，单调的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tend vi.易于，趋向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tendency n.趋向，趋势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ultimate adj.极端的，最大的，最终的 n.极端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undergo v.经历，遭受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abundant adj.丰富的，充裕的，大量的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adopt v.收养；采用；采纳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adapt vi.适应，适合；改编，改写 vt.使适应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bachelor n.学士，学士学位；单身汉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casual adj.偶然的，碰巧的；临时的；非正式的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trap n.陷进，圈套 v.设陷阱捕捉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vacant adj.空的，未占用的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vacuum n.真空，真空吸尘器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oral adj. 口头的，口述的，口的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optics n.（单，复数同形）光学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organ n.器官，风琴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excess n.过分，过量，过剩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expel v.驱逐，开除，赶出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expend vt.消费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expenditure n.支出，消费；经费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expense n.开销，费用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expensive adj.花钱多的；价格高贵的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expand v.扩大，扩张；展开，膨胀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expansion n.扩大，扩充；发展，膨胀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private adj.私人的，个人的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individual adj.个别的，单独的 n.个人，个体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personal adj.个人的，私人的，亲自的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personnel n.人员，员工；人事部门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the Pacific Ocean 太平洋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the Atlantic Ocean大西洋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the Arctic Ocean北冰洋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the Antarctic Ocean南冰洋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grant vt.授予，同意，准予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grand adj.宏伟的，壮丽的，重大的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invade v.侵入，侵略，侵袭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acid n.酸，酸性物质 adj.酸的；尖刻的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acknowledge v.承认；致谢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balcony n.阳台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calculate vt.计算，核算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calendar n.日历，月历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optimistic adj.乐观的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optional adj.可以任选的，非强制的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outstanding adj.杰出的，突出的，显著的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export n.出口 v.出口，输出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import n.进口 v.进口，输入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impose vt.把...加强（on）；采用，利用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Six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aspect n.方面；朝向；面貌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cope vi.（with）（成功地）应付，处理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core n.果心，核心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maintain vt.维持，保持；坚持，主张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mainland n.大陆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discipline n.纪律；惩罚；学科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domestic adj.本国的，国内的；家用的，家庭的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constant adj.不变的，恒定的 n.常数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cliff n.悬崖，峭壁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authority n.权威；当局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audio adj.听觉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attitude n.态度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community n.社区，社会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commit vt.犯（错误，罪行等），干（坏事等）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comment n./vt.评论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distinguish vt.区分，辨别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distress n.痛苦，悲伤 vt.使痛苦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facility n.[pl.]设备，设施；便利，方便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faculty n.能力，技能；系，学科，学院；全体教员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mixture n.混合；混合物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mood n.心情，情绪；语气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moral adj.道德上的，有道德的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prominent adj.突出的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substance n.物质；实质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substantial adj.可观的；牢固的；实质的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prompt vt.促使 adj.敏捷的，及时的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vivid adj.生动的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vocabulary n.词汇（量）；词汇表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venture n.风险投资，风险项目 v.冒；取于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version n.版本，译本；说法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waist n.腰，腰部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weld v./n.焊接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yawn vi.打哈欠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yield vi.(to)屈服于；让出，放弃 n.产量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zone n.地区，区域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strategy n.战略，策略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strategic adj.战略上的；关键的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tense adj.紧张的 v.拉紧 n.时态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tension n.紧张，张力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avenue n.林荫道，大街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available adj.现成可用的；可得到的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comparable adj.(with, to)可比较的，类似的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comparative adj.比较的，相对的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dash vi.猛冲，飞奔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data n.数据，资料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dive vi.跳水，潜水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diverse adj.不同的，多种多样的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entitle vt.给...权利，给...资格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regulate vt.管理，调节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release vt./n.释放，排放；解释解脱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exaggerate v.夸大，夸张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evil adj.邪恶的，坏的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shrink vi.起皱，收缩；退缩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subtract v.减（去）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suburb n.市郊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subway n.地铁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survey n./vt.调查，勘测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wealthy adj.富裕的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adjust v.调整，调节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attach vt.系，贴；使附属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profit n.利润，益处；v.有益于，有利于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profitable adj.有利可图的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slope n.斜坡，斜面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reinforce vt.增强，加强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Seven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religion n.宗教，宗教信仰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religious adj.宗教的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victim n.牺牲品，受害者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video n.电视，视频 adj.电视的，录像的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videotape n.录像磁带 v.把...录在录像带上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offend v.冒犯，触犯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bother v.打搅，麻烦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interfere v.干涉，干扰，妨碍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internal adj.内部的，国内的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beforehand adv.预先，事先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racial adj.人种的；种族的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radiation n.放射物，辐射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radical adj.根本的，激进的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range n.幅度，范围 v.（在某范围内）变动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wonder n.惊奇，奇迹 v.想知道，对...感到疑惑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isolate vt.使隔离，使孤立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issue n.问题，争论点；发行，（报刊）一期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hollow adj.空的，中空的，空虚道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hook n.钩 vt.钩住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adequate adj.适当的；足够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adhere vi.粘附，附着；遵守，坚持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ban vt.取缔，禁止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capture vt.俘虐，捕获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valid adj.有效的，有根据的；正当的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valley n.山谷，峡谷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consistent adj.坚固的；一致的，始终如一的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continuous adj.继续的，连续不断的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continual adj.不断的，频繁的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explode v.爆炸；爆发；激增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exploit vt.剥削；利用，开采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explore v.勘探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explosion n.爆炸；爆发；激增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explosive adj.爆炸的；极易引起争论的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remote adj.遥远的，偏僻的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removal n.除去，消除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render vt.使得，致使 vi.给予补偿 n.打底交纳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precaution n.预防，防备，警惕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idle adj.懒散的，无所事事的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identify n.认出，签定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poverty n.贫穷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resistant adj.(to)抵抗的，抗...的，耐...的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resolve vt.解决；决定，决意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barrel n.桶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bargain n.便宜货 vi.讨价还价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coarse adj.粗的，粗糙的，粗劣的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coach n. 教练；长途公共汽车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code n.准则，法规，密码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coil n.线圈 v.卷，盘绕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adult n.成年人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advertise v.为...做广告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advertisement n.广告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agency n.代理商，经销商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focus v.使聚集 n.焦点，中心，聚焦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forbid vt.不许，禁止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debate n./v.辩论，争论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debt n.欠债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decade n.十年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enclose vt.围住；把..装入信封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encounter vt./n.遭遇，遭到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globe n.地球，世界；地球仪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global adj.全球的；总的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scan vt.细看；扫描；浏览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scandal n.丑事，丑闻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significance n.意义；重要性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subsequent adj.随后的，后来的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Eight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virtue n.美德，优点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virtual adj.实际上的，事实上的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orient vt.使适应，（to, toward）使朝向 n.东方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portion n.一部分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target n.目标，靶子 vt.瞄准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portable adj.手提式的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decline v.拒绝，谢绝；下降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illusion n.错觉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likelihood n.可能，可能性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stripe n.条纹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emphasize vt.强调，着重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emotion n.情感，感情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emotional adj.感情的，情绪上的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awful adj.极坏的，威严的，可怕的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awkward adj.笨拙的，棘手的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clue n.线索，提示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collision n.碰撞，冲突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device n.装置，设备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devise vt.发明，策划，想出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inevitable adj.不可避免的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naval adj.海军的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navigation n.航行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necessity n.必需品；必要性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previous adj.先，前，以前的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provision n.[pl.]给养，口粮；准备，设备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pursue vt.追逐；追求；从事，进行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stale adj.不新鲜的，陈腐的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substitute n.代用品 vt.代替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deserve vt.应受，应得，值得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discrimination n.歧视；辨别力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professional adj.职业的，专门的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secure adj.安全的，可靠的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security n.安全，保障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scratch v./n.抓，搔，扒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talent n.才能，天资；人才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insurance n.保险，保险费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insure vt.给...保险，保证，确保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nevertheless adv.仍然，然而，不过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neutral adj.中立的，中性的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spot n.地点；斑点 vt.认出，发现；玷污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spray v.喷，溅散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medium adj.中等的，适中的 n.媒介物，新闻媒介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media n.新闻传媒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auxiliary adj.辅助的，备用的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automatic adj.自动的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compete vi.竞争，比赛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competent adj.有能力的，能胜任的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competition n.竞争，比赛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distribute vt.分发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disturb vt.打搅，妨碍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infer v.推论，推断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integrate v.（into, with）（使）成为一体，合并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moist adj.潮湿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moisture n.潮湿；湿气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promote vt.促进；提升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region n.地区；范围；幅度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register v./n.登记，注册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stable adj.稳定的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sophisticated adj.老于世故的，老练的，很复杂的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splendid adj.极好的，壮丽的，辉煌的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cancel vt.取消，废除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variable adj.易变的，可变的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prospect n.前景，前途；景象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prosperity n.兴旺，繁荣</w:t>
      </w: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Unit Nine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conservation n.保存，保护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conservative adj.保守的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parallel n.平行线；可相比拟的事物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passion n.激情，热情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passive adj.被动的，消极的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pat v./n.轻拍，轻打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peak n.山峰，顶点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phenomenon n.现象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reluctant adj.不情愿的，勉强的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rely vi.（on, upon）依赖，指望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relevant adj.有关的，切题的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reliable adj.可靠的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relief n.轻松，宽慰；减轻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reputation n.名气，声誉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rescue vi./n.营救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triangle n.三角形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sequence n.连续；顺序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shallow adj.浅的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shiver vi./n.发抖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shrug v./n.耸肩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signature n.签名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sincere adj.诚挚的，真诚的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utility n.功用，效用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utilize vt.利用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utter vt.说出 adj.完全的，彻底的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variation n.变化，变动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vehicle n.交通工具，车辆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applause n.鼓掌，掌声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appliance n.器具，器械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consent n.准许，同意 vi.（to）准许，同意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conquer vt.征服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defect n.缺点，缺陷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delicate adj.易碎的；娇弱的；精美的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evolve v.演变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evolution n.演变，进化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frown v./n.皱眉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frustrate vt.使沮丧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guarantee vt./n.保证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guilty adj.内疚的；有罪的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jealous adj.妒忌的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jeans n.牛仔裤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liquor n.酒，烈性酒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liter/litre n.升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modest adj.谦虚的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molecule n.分子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orbit n.轨道 v.（绕...）作轨道运行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participate v.(in)参与，参加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particle n.微粒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particularly ad.特别，尤其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respond vi.回答，答复；反应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response n.回答，答复；反应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sensible adj.明智的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sensitive adj.敏感的，灵敏的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tremble vi.颤抖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第二部分：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eastAsia"/>
          <w:lang w:val="en-US" w:eastAsia="zh-CN"/>
        </w:rPr>
        <w:t>one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clerk  n.店员，职员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company  n.公司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conference  n.会议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conversation  n.对话，交流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department  n.部门，科系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director  n.主任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dragon  n.龙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electronics  n.电子技术，电子学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e-mail  n. v. 电子邮件，电子学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fax  n. v.传真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limited(Ltd)  n. a. 有限公司；限制的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passport  n.护照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professor(prof.)  教授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project  n.项目，计划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republic  n.共和国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research  v. n.研究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section  n.部分，部，处，科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Spanish  n. A.西班牙语；西班牙（人）的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technical  a.技术的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convenient  a.方便的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computer  n.计算机，电脑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cool  a.酷；冷静的，凉爽的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electronic  a.电子的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employer  n.雇主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exchange  n.v.交流；交换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formal  a.正式的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impression  n.印象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inexperienced  a.无经验的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include  v.包括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introduction  n.介绍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 v.留下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mention  v.提到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nowadays  ad.时下，现在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overseas  a. ad.海外的；在海外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politely  ad.有礼貌地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programmer  n.程序员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proper  a.适当的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relationship  n.关系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sale  n.售卖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software  n.软件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typical  a.典型的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caught up (over a drink)  一起坐坐喝杯茶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an impression on(upon) sb.  给某人留下深刻的印象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farewell  v.n.辞别，道别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friendliness  n.友谊，亲切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international  a.国际的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informal  a.非正式的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personal  a.个人的，涉及隐私的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similarly  ad.同样地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title  n.名称，头衔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gentle  a.和蔼的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muscle  n.肌肉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neat  a.整洁的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organize  v.组织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panic  n.v.恐慌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sportsman  n.运动员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stubborn  a.顽固的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tidy  a.整洁的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interpreter  n.翻译（员） 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appreciate  v.感激，珍惜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beauty  n.美丽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congratulation  n.祝贺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cooperation  n.合作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deserve  v.该得到的，值得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forgive  v.原谅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generous  a.慷慨的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gratitude  n.感谢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honor  n. v.荣誉，尊重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interrupt  v.中断，打断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outstanding  a.杰出的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owe  v.亏欠，归功于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recover  v.恢复，复原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recovery  n.恢复，复原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regard  n.关心；敬意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sincerely  ad.真诚地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splendid  a.非凡的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successful  a.成功的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thoughtful  a.考虑周到的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boring  a.枯燥的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detective  n. a.侦探，侦探的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flight  n.飞行；航班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share  v. n.分享，共享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schedule  n.时间表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uneventful  a.平静的，无事故的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unforgettable  a.难忘的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vacation  n.假期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attach  v.附加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attitude  n.态度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contrast  n.对比，对照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convey  v.传达，传递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directly  ad.直接地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illustrate  v.说明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pigeon  n.鸽子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require  v.需要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respect  n. v.尊敬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style  n.风格；方式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substantial  a.重要的，实质性的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tend  v.倾向于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universal  a.通用的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unusual  a.不寻常的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vary  v.变化，改变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cartoon  n.卡通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case  n.情况；箱子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custom  n.习俗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hospitality  n.热情好客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instance  n.例子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meantime  ad.同时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vivid  a.生动的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3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apartment  n.公寓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avenue  n.大街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corridor  n.走廊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downtown  n.市中心区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elevator  n.电梯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manager  n.经理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supermarket  n.自选市场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underground  n.地铁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anyway  ad.无论如何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block  n.街区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camera  n.照相机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goods  n.商品，货物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intersection  n.交叉路口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laundry  n.洗衣店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locate  v.确定位置；找出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traffic  n.交通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absolutely  ad.完全地，绝对地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attendant  n.服务员，随从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belt  n.带子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captain  n.船长，机长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crash  n. v.坠毁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crew  n.机组人员，全体船员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fantastic  a.奇妙的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immediately  ad.立刻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incorrectly  ad.不正确地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luggage  n.行李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reservation  n.保留；预定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runway  n.跑道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slight  a.轻微的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somehow  ad.不管怎样，不知何故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suitcase  n.手提箱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take-off  n.起飞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amount  n.数量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applause  v.鼓掌，欢呼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artist  n.艺术家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cabin  n.小屋，机舱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complain  v.抱怨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cultural  a.文化的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curiosity  n.好奇心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deck  n.甲板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despair  n.绝望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entertainment  n.娱乐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grateful  a.感谢的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journal  n.日记；杂志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mainly  ad.主要地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meanwhile  ad.同时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openness  n.坦率，开阔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  v.分别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pause  n. v.暂停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portrait  n.肖像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relieve  v.减轻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shuttle  n.梭子；往返（汽车等）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sidewalk  n.人行道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tiny  a.极少的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treat  v.对待，治疗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4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arrival  n.抵达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departure  n.离开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inform  v.告知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receptionist  n.接待员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timetable  n.时间表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exception  n.例外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extra  a. n.额外的，额外之物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load  n.v.负荷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operate  v.操作，运转，经营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activity  n.活动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afterwards  ad.然后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apologize  v.道歉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apology  n.道歉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banquet  n.宴会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conception  n.观念，概念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concerned  a.有关的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embarrass  v.使尴尬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emphasize  v.强调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generally  ad.通常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host  n. v.主人；主持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impolite  a.无礼的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interview  n. v.面试；面谈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punctual  a.准时的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punctuality  n.严守时间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rearrangement  n.重新安排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social  a.社会的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unexpected  a.料想不到的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action  n.行动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brief  a. n.简短的；摘要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drown  v.淹没，淹死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endless  a.永无止境的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file  n.文件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flexible  a.灵活的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item  n.项目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loom  v.出现，呈现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memo  n.备忘录，内部通知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mess  n.乱七八糟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performance  n.表现；表演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pop  v. a.出现，流行的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preplan  v.预先计划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priority  n.优先（权）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release  n. v.释放；发放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slide  v.滑动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towering  a.高耸的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5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centigrade  n.摄氏；百分度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cloudy  a.多云的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comment  n. v.意见；评论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Fahrenheit  a.华氏的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forecast  n.v.预测，预报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improvement  n.改进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local  a.地方（性）的；当地的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mild  a.温和的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partner  n.合伙人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reporter  n.播报员，记者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sunny  a.阳光照充足的；和煦的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sunshine  n.阳光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sweater  n.毛衣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umbrella  n.伞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argue  v.争论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Celsius  a.摄氏的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heavily  ad.很大地：繁重的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sadness  n.悲哀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seem  v.像是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sentimental  a.多愁善感的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skating  n.溜冰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uncomfortable  a.不舒服的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coast  n.海岸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current  a.现在的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currently ad.目前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dip  v.使下降；蘸，沾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eastern  a.东方的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outlook  n.展望，前景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predict  v.预知；预测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scattered  a.分散的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shower  n.阵雨；淋浴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unseasonably  ad.不合季节地，不合理地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western  a.西部的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amuse  v.逗乐，逗笑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climate  n.气候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common  a.通常的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complaint  n.抱怨，投诉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converse  v.谈论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inoffensive  a.无伤害的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reluctant  a.不情愿的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variable  a.多变的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6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acceptable  a.可接受的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attractive  a.可吸引人的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campus  n.校园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celebrate  v.庆祝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club  n.俱乐部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contact  n. v.联络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contest  n. v.竞争，争夺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eager  a.热切的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gymnasium  n.健身房，体育馆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marathon  n.马拉松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normal  a.正常的；师范的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physical  a.身体的；物质的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poster  n.海报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provincial  a.省的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recreation  n.消遣，娱乐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rowboat  v.划船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suburb  n.市郊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triathlon  n.铁人三项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union  n.联盟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versus  prep.对，与……对抗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barbecue  n. v.烧烤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backyard  n.后院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bait  n.鱼饵，钓饵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breath  n.呼吸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charcoal  n.木炭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dessert  n.甜点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eel  n.鳗鱼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grill  v. n.烤，烤架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jeans  n.牛仔裤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manner  n.礼貌，举止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mushroom  n.蘑菇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pepper  n.辣椒，胡椒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perfectly  ad.完全地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pork  n.猪肉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relaxation  n.松弛，放松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rod  n.竿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sauce  n.酱汁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view  n.视野；观点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academic  a.学术的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athlete  n.运动员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attraction  n.吸引；经典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challenge  v.提出挑战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championship  n.冠军赛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confidently  ad.有信心地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cycle  v.骑自行车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determine  v.决定，下定决心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devotion  n.热爱，奉献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endurance  n.忍耐力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junior  n.a.青少年，三年级大学生；青少年的，三年级大学生的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mental  a.脑力的；心理的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nowhere  ad.无处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objective  n.目的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Olympic  a.奥林匹克的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satisfaction  n.满足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teenager  n.少年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tempt  v.诱惑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triathlete  n.铁人三项运动员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truly  ad.真实地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actually  ad.事实上，实际上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addition  n.添加；加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address  v.寻求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beneficial  a.有益的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cheerful  a.快活的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coach  n.教练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confident  a.自信的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crazy  a.疯狂的；狂热的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fit  v.适合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function  n.功能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gust  n.阵风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martial  a.尚武的，武功的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meditation  n.沉思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necessarily  ad.必然地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pine  n.松树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rival  n.对手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spirit  n.精神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treasure  v.珍爱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underlying  a.在下面的，潜在的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unique  a.独特的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according  prep.根据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7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announcement  n.通知，公告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arrange  v.安排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benefit  v. 受益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ceremony  n.典礼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collection  n.收藏，收集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ease  n.安逸，容易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effect  n.效果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exhibit  v.展览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font  n.字体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freshman  n.一年级大学生，新生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hobby  n.嗜好，爱好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keen  a.渴望的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leading  a.主要的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loudspeaker  n.扩音器，喇叭筒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multi-function  n.多功能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opera  n.歌剧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package  n.包，包裹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product  n.产品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rare  a.珍稀的，稀罕的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rewarding  a.有益的，有回报的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role  n.角色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special  a.有特色的，专门的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stress  v. n.强调；压力；重点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version  n.版本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Chicago  n.芝加哥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compliment  n.赞美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create  v.创造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Eskimo  n.爱斯基摩人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mood  n.心情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adult  n.a.成人，成人的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associate  v.联系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bless  n.赐福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corn  n.玉米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deer  n.鹿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eve  n.前夕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holy  a.神圣的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household  n.家庭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hunt  v.狩猎，寻找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Indian  n. a.印第安人（的）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maintain  v. n.维持，维修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melody  n.旋律；曲子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neighbor  n.邻居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nostalgia  n.思乡，乡愁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pumpkin  n.南瓜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resource  n.资源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settler  n.定居者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survive  v.活下来，幸免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traditional  a.传统的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turkey  n.火鸡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uniquely  ad.独一无二地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behavior  n.行为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crush  n.积压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disappointment  n.失望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emotion  n.情感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elaborate  a.精美的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feature  n.特色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friendship  n.友谊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gesture  n.手势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lock  n. v.锁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loneliness  n.寂寞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memento  n.纪念物（品）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Mexican-American  n.墨裔美国人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modest  a.谦逊的；简陋的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occupy  v.占领；占据（有）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remind  v.提醒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repeatedly  ad.再三地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reunion  n.团圆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seasoning  n.调味品，调料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secretary  n.秘书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temporary  a.暂时的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tie-clasp  n.；领带扣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Unit 8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aid  n. v.帮助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bleed  v.出血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gently  ad.轻轻地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gum  n.牙龈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injection  n.注射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kit  n.成套用具，小箱子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medicated  a.医药的，有治疗效果的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rough  a.粗糙的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rub  v.揉，按摩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soothe  v.缓和，安抚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suffer  v.受苦于……，得病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throat  n.咽喉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tourist  n.旅游者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vitamin  n.维他命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air-condition  n.空调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aspirin  n.阿司匹林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attention  n.注意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diet  n. v.饮食，节食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massage  v. n.按摩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make-up  n.化妆品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mineral  n. a.矿物，矿物的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outwards  ad.向外地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puffiness  n.肿胀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reduce  v.减少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refresh  v.使精神振作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satisfy  v.满足，使满足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upwards  ad.向上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X-ray  n.X光透视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acclimatize  v.使习惯，使服水土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advertisement  n.广告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Bacteria  n.细菌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band-aid  n.创可贴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bite  v.咬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bungee  n. v.蹦极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contain  v.包含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convincing  a.使人信服的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diarrhea  n.腹泻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effective  a.有效的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heat-stroke  n.中暑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herb  a.药草的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infection  n.传染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insect  n.昆虫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long-sleeved  a.长袖子的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loose-fitting  a.宽松的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method  n.方法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sightseeing  n.观光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stiff  a.僵硬的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treatment  n.治疗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upset  a.不适的，紊乱的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virus  n.病毒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accident  n.意外事故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bond  n.连结；联系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chest  n.胸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choke  v.哽咽，窒息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coma  n.晕迷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constant  a.经常的，不停的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devoted   a.忠诚的，献身的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donate  v.捐赠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donor  n.捐赠人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funeral  n.葬礼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hug  v.n.拥抱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license  n.v.执照；发执照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match  v.匹配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million  num.百万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miracle  n.奇迹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pray  n. v.祈祷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sob  v.啜泣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spray  v. n.喷雾；喷雾剂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stretch  v.伸展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transplant  v.移植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type  n.类型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age  v. n.衰老；年龄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aloe  n.芦荟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back-print  n.复写纸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combustible  a.易燃的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capsule  n.胶囊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delay  v.延缓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document  n.文件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evenly  ad.均匀地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ibuprofen  n.布洛芬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offensive  a.无礼的，难闻的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palm  n.手掌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repair  v.修复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security  n.安全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 n.v.火星儿，闪烁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sun-burnt  a.晒伤的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sunray  n.阳光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9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alright  a.好的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decline  v.谢绝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drag  v.拽，拖拉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embassy  n.大使馆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movie  n.电影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roller-skate  v.滑旱冰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super  a.好极了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cocktail  n.鸡尾酒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presence  n.出场，到席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privately  ad.私下，个别地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request  v.请求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skiing  n.滑雪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suggestion  n.提议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supposed to 期望，应该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acceptance  n.接受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assume  v.以为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beer  n.啤酒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casual  a.随便的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commit  v.承诺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explicit  a.清楚的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generality  n.概括性，泛指性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identify  v.识别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inviter  n.发出邀请的人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  v.分别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refusal  n.拒绝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refuse  v.拒绝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ritual  a.仪式的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sequence  n.顺序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tip  n.小费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prepared to do sth.  准备干……，愿意干……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commit oneself  全力投入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a position to do sth.  有能力干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many instances  在许多情况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the matter drop  放下此事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bump  v.偶尔碰到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colleague  n.同事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decent  a.有身份的，有分寸的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footloose  a.自由自在的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minibus  n.小型公共汽车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occasionally  ad.偶尔，有时候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rate  n.速度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surely  as.肯定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straightaway  ad.立刻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terrifying  a.惊人的；吓人的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 least  至少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along with  和……相处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happen to do sth.  碰巧干……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the hope 希望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sure 确定，确保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pine for  渴望，思念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10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abbreviation  n.缩写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access（to）  n.通路，进入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addict  v.上瘾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communicate  v.沟通；通讯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slang  n.俚语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spiritual  a.精神上的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chat  v. n.聊天，闲谈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airline  n.航线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author  n.作者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channel  n.频道；；渠道；海峡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click  v.点击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commerce  n.商业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credit  n.信用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debate  n.辩论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increase  v.增加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internet  n.因特网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merchandise  n.商品，货物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mouse  n.鼠标，老鼠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payment  n.付款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predict  v.预言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register  v.注册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retailer  n.零售商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Seattle  n.西雅图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vedio  n.录音机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website  n.网站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up  带来，产生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up to  达到……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you name it  凡是你能想到的说好了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broadband  n.宽带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cable  n.电缆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digital  a.数字的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factor  n.因素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flow  n.流动；流传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fuel  v. n.(加)燃料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increasing  ad.逐渐地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innovation  n.改革，革新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link  v. n.链接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log  v.登录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medium  n.媒介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modem  n.调制解调器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organization  n.组织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originally  ad.本来，原来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privacy  n.隐私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protection  n.保护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respective  a.分别的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steadily  ad.稳定地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subscribe  n.订户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technology  n.技术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unimaginable  a.难以想象的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wired  a.在线的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allow sb. to do sth  允许某人做某事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about  产生，带来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log onto  登录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merge with  与……融合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addictive  a.上瘾的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allowance  n.允许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anonymity  n.匿名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chatroom  n.聊天室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cheating  n.欺骗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compromise  n.妥协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  n.反对的观点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conclusion  n.结论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diplomatic  a.外交的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drug  n.药品；毒药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forum  n.论坛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isolate  v.隔离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misleading  a.误导的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offend  v.冒犯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  n.赞同的观点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technology  n.技术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after all  毕竟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to  得出，达到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fall in love with  爱上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terms of  在……方面，就……而言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lead to  导致，带来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allowances  留有余地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compromise 做出妥协，做出让步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friends  交朋友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point out  指出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there is something wrong with  有毛病，不正常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worry about  担心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system  n.系统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11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expect  v.预料；期待；等待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operator  n.话务员；操作员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sign  v.签（名），署（名）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ahead  开始，进行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especially  ad.特别，尤其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memo  n.备忘录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job related  与工作有关的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absent  a.缺席，不在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account  n.账，账户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advance  n.前进，进展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alienation  n.疏远；离间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annoying  a.令人烦恼的；令人讨厌的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assistance  n.援助，帮助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attendant  n.服务员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automate  v.使（工序等）自动化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avoid  v.避免，避开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being  n.生物，人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bother  n.烦恼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burden  n.负担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chain  n.一连串；连锁店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communication  n.通讯，交流；[pl.]通讯系统，交通（工具）     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connect  v.相连，连接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disconnect  v.使脱离；断绝（开）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consequence  n.结果，后果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deposit  n.定钱，押金  v.存放，寄存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design  v.设计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directory  n.姓名地址录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evidently  ad.明显，显然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funny  a.滑稽的，可笑的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gadget  n.小机件；小玩意儿；新发明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gas  n.汽油，气体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grocery  n.食品杂货业，食品杂货店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highway  n.公路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human  a.人的，人类的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hush  v.使静下来，使沉默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index  n.指数，指针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insert  v.插入，嵌入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instant  a.立即的，即刻的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intend  v.打算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(un)intended  a.（非）预期的，（非）打算的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interaction  n.相互作用，相互影响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intimacy  n.亲密，亲近，友好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invisible  a.看不见的，无形的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luddite  n.强烈反对提高机械化和自动化者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machine  n.机器，机械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neighborhood  n.附近地区，附近；四邻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pet  v. n.爱抚；宠物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preferable  a.更可取的；更好的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pump  v. n.泵吸；泵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puppy  n.小狗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revolution  n.革命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self-scanner  n.自动扫描仪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setback  n.倒退，挫折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unable  a.不能的，不会的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zoom  v.嗡嗡作响；嗡嗡地活动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cell phone  手机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check out  结账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credit card  信用卡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 the way to  在……的路上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pretty soon  很快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save the bother of (doing sth)  免于做……的麻烦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voice mail  有声邮件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advertise  v.登广告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booth  n.电话亭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charge  n.价钱，收费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classify  v.把……分类，把……分等级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dial-direct  a.直拨的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digit  n.数字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directions  n.使用说明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government  n.政府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operator-assisted  a.由话务员转接的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Oregon  n.俄勒冈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plus  prep.加；加上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public  a.公共的，共有的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rate  n.价格，费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service  n.服务，帮助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slot  n.投币口；刷卡口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toll-free  a.免费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value  n.价值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area code  区号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by last name  按姓氏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back  回电话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credit coupon  信誉卡优惠券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dial direct calls  打直拨电话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directory assistance  电话咨询服务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hang up  挂断（电话0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combination  混合，组合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phone  公用自动收费电话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phone book  电话本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phone booth  电话亭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long distance call  长途电话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 blue pages  （电话簿中的）蓝页（列出城市服务机构、政府服务机关和公立学校的电话号码）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 white pages （电话簿中的）白页（按姓氏顺序列出电话用户和电话号码）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 yellow pages  （电话簿中的）黄页（按页的特别分类部分列出商业和业务服务机构的电话号码）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employer  n.雇员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newly  ad.新近，最新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non-smoking  a.禁烟的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unattended  a.没人照料的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check in  登记（住宿），办理登记手续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fill out  填写（表格等）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registration form / card 登记表/卡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yell  v.喊叫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firefighter  n.消防队员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ambulance  n.救护车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ladder  n.梯子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rescue  v.营救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…… under control  控制住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accommodate  v.提供食宿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additional  a.额外的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atmosphere  n.气氛；大气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beverage  n.饮料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blanket  n.毯子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canned  a.罐装的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carrier  n.（信息记录）载体；系统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continental  a.欧式的；清淡的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emergency  n.紧急情况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entrance  n.入口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extension  n.电话分机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facility  n.设施，设备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feedback  n.反馈，反应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housekeep  v.（管理）家务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inconvenience  n.不便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international  a.国际的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kitchenette  n.小厨房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lack  v. n.缺乏，没有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lifeguard  n.救生员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lobby  n.大厅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lodge  n. v.小旅馆；住宿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lounge  n.休息室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off-campus  a.在校外的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on-campus  a.在校内的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pillow  n.枕头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recreation  n.娱乐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resident  a.居住的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safety  n.安全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sauna  n.桑拿浴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towel  n.毛巾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Climer Lodge  克莱姆旅馆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ironing board  熨衣板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jot down  （匆忙）写下，记下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Miami University  迈阿密大学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amenity  n.服务设施；舒服，舒适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brand  n.商标，牌子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commitment  n.使命，承诺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cordless  a.无绳的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crayon  n.蜡笔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decor  n.装饰，布置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directory  n.指南；姓名地址录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enhance  v.提高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experience  v.&amp;n.经历，体验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feature  v.是……的特色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founder  n.奠基人；创业者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fun-filled  a.充满乐趣的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global  a.总体的；全球的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highlight  v.使显著，使突出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location  n.位置，场所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online  a.在线的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package  n.包；包裹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port  n.入口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productive  a.生产的，多产的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promotion  n.促销；提升，晋级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property  n.地产，财产；分店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tagline  n.口号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regard  n.问候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up-to date  a.最新的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value-added  a.增值的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well-lit  a.照明很好的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worldwide  ad.在全球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cater……to  适合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CEO:Chief Executive Officer  首席执行官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stand by  信守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team up  合作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web site  网址，网站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13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cream  n.奶油，奶油制品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fork  n.叉，餐叉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madam  n.夫人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recommend  v.推荐，介绍，建议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slice  n.薄片，切片；部分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soda  n.汽水，苏打水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well-done  a.煮烂了的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wine  n.（葡萄）酒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Dutch  (用餐)各付各的账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customer  n.顾客，主顾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doggie  n.小狗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percent  n.百分之（几）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eat out  外出吃饭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one's attention  引起某人注意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catch one's eyes  引起某人注意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accustomed  a.习惯的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acknowledge  v.承认；认知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blood  n.血，血液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cheese  n.乳酪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console  v.安慰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desire  n.愿望，欲望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escape  v.逃脱，逃避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gamy  a.气味强烈的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hang  v.悬挂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helping  n.一份食物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Madrid  n.马德里（西班牙首都）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nod  v.点头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partridge  n.山鹑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permission  n.允许，许可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refrain  v.克制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refrigeration  n.冷藏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rotten  a.腐烂的，发臭的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scene  n.吵闹；景象；场面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shoot  v.射中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silently  ad.无声地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standard  n.标准；水平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surcharge  n.额外费用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suspect  v.猜测；怀疑（是）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suspiciously  ad.怀疑地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taste  v.&amp;n.品尝；品味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technically  ad.根据法律条文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unfortunately  ad.不幸地，遗憾地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whereupon  ad.于是，因此；马上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wonder  v.想知道；感到惊诧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follow through  坚持到底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lay down  制定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 scene  在众人面前出丑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project oneself into  设想自己处于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active  a.活跃的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add (to)  v.添加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bride  n.新娘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couple  n.（一对）夫妻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consideration  n.细心，周到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excited  a.激动的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expectation  n.期望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grace  n.风度，文雅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groom  n.新浪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intelligent  a.聪明的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magic  n.魅力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memory  n.回忆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occasion  n.场合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radiance  n.容光焕发，辐射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remarkable  a.非凡的，显著的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sincerely  ad.真心地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thoughtfulness  n.体贴，关心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toast  n.&amp;v.敬酒，举杯敬酒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cafe  n.小餐厅；咖啡屋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minimum  a.最小的，最低的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sandwich  n.三明治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14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pottery  n.陶器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souvenir  n.纪念品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accessible  a.可进入的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await  v.等待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alternative  a.二者择其一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board  v.上车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barrel  n.桶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capsule  n.座舱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carve  v.雕刻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giant  n.巨人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height  n.高，高度；身高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install  v.安装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klosk  n.亭子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loom  v.隐隐呈现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locate  v.确定……的位置，使坐落于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negotiate  v.通过，跳过（障碍）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purchase  v.购买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panoramic  a.全景的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ramp  n.斜坡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scale  n.比例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surpass  v.超越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tram  n.缆车，[英]有轨电车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upright  a.直立的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vehicle  n.交通工具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wheel-chair  n.轮椅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consist of  由……组成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equip with  配备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assure  v.向……保证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bonsai  n.盆景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border  n.边，边界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column  n.栏，专栏，柱子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dismay  v.使气馁，失望，惊恐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graphic  n.图标，图表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extremely  ad.极端地，非常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inspection  n.检查，检验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obstacle  n.障碍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promptly  ad.准时地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rarely  ad.很少；稀罕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reasonable  a.合理的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secure  a.可靠的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spite  n.恶意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surf  v.网上冲浪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transaction  n.交易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banner ad  通栏标题广告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big dog  大公司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browse through  浏览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the pleasure of (doing) 有幸（做）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one's opinion  依照……的看法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log into  登录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pop up  出现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 transaction  交易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search engines  搜索引擎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secure order form  加密的订货单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shipping charge  运费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shopping cart  购物车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 top site  主要大网站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 that effect  带有（那个）这个意思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compatibility  n.兼容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water-resistant  a.防水的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skip-proof  a.防跳跃的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battery  n.电池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format  n.格式，模式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15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arrangement  n.安排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farewell  n.告别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mutual  a.相互的，共同的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draw to a close  即将结束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 the eve of在……前夕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altitude  n.高度（尤指海拔）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appoint  v.任命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pack  v.装箱，打包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passenger  n.乘客，旅客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regional  a.地区的，区域的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awaken  v.唤醒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appear  v.出现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bestow  v.赠与，授予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bony  a.瘦的；骨的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cheekbone  n.颊骨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chorus  n.合唱；合唱队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confidence  n.信心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contagion  n.传染病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curious  a.好奇的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dangle  v.吊着；悬挂着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enthusiasm  n.热情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expectantly  ad.期待地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excitement  n.兴奋，激动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gentleman  n.先生；阁下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grasp  v.抓住，抓紧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journalism  n.新闻学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justify  v.证明……为正当（合理）的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literary  a.文学的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otherwise  ad.否则，以另一种方式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passion  n.激情，热情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row  n.排，行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send-off  n.送别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sentiment  n.情感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shake  v.摇动，摇晃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shyly  ad.害羞地，腼腆地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spontaneously  ad.自发地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tight-lipped  a.闭紧嘴的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unforgettable  a.难忘的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unimpressive-looking  a.看上去给人印象不深的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venture  v.敢于，大胆表示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vividly  ad.生动地，栩栩如生地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youngster  n.年轻人；青少年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weekly  a.每周的，每周一次的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wipe  v.擦，揩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blow one's nose  擤鼻子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eager for / after  渴望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start off  出发，动身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 Supreme Court高等法院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warm to  兴奋，同情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arbor  n.树荫棚架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beautify  v.美化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brilliance  n.光辉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chairperson  n.主席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continue  v.继续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contribution  n.贡献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distribute  v.分送；配发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encouragement  n.鼓励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memorable  a.难忘的；可纪念的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monthly  a.每月的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opportunity  n.机会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participation  n.参加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produce  v.生产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prosper  v.繁荣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provide  v.提供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resident  n.居民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reward  n.报酬，奖赏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sincere  n.真诚的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strive  v.努力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tenure  n.任期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unselfish  a.无私的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give credit to  称赞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affair  n.事情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personally  ad.亲自；就个人而言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recollect  v.回忆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resume  v.重新开始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16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advantage  n.好处，优势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agriculture  n.农业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chief  a.主要的，首要的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degree  n.程度，学位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draftsperson  n.绘图员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duty  n.责任，义务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engineering  n.工程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equipment  n.设备，器材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industry  n,工业，行业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investigate  v.调查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manufacture  v.制造，加工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resume  n.简历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application  n.申请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candidate  n.候选人，应试者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consequently  ad.因此，所以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fold  v.折叠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directly in the eye  直视（对方）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shake hands 握手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step into 进入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advice  n.劝告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alive  a.活着的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convince  v.使……确信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discussion  n.讨论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dogmatic  a.教条的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dull  a.枯燥的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exhausting  a.筋疲力尽的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responsibility  n.责任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opinion  n.意见，看法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power  n.权力；能量；电力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process  n.过程，进程 v.加工，处理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promote  v.提升；促进；促销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sign  n.迹象，征兆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surround  v.环绕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tumbrel  n.死囚车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type  v.打字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willing  a.愿意的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bound for  开往；决心（做）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sb. in on  允许某人分享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lighten up  高兴起来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ruffle feather  批评，找茬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business  n.生意；商业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carton  n.纸板盒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childhood  n.童年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dairy  n.奶牛场，奶牛公司，乳品店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deliver  n.发送；投递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distinction  n.区别；不同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enclose  v.围起来；封入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gallon  n.加仑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notice  v.注意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old-fashioned  a.旧式的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owner  n.物主；所有人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principle  n.原则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proclaim  v.宣称；宣告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quantity  n.数量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shyly  ad.怕羞地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slogan  n.口号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survey  v.调查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unexpected  a.未预料的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university  n.大学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something to do with  与……有关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out  结果是，原来是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one’s way  前近，行进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over  接管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somebody along  带着某人（一起做）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committee  n.委员会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earn  v.赚；赢得；获得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president  n.主席；校长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tennis  n.网球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17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laptop  n.笔记本电脑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patent  n.专利权；执照；专利品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secure  v.确保，保证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advertising campaign  广告活动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some estimates on  对……估价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market survey  市场调研，市场调查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track shoes  （运动员竞赛时穿的）跑鞋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video camera  摄影机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existing  a.现有的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gentleness  n.亲切，柔和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marketable  a.适于销售的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oily  a.油的，油滑的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retail  a.零售的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softness  n.柔和，温柔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buy in installments  以分期付方式购买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down payment  分期付款的定金，第一期付款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adapt  v.使适应；改编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adopt  v.收养；采用；接受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deserve  v.应该得到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distribute  v.分配；散布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 v.引发兴趣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stimulate  v.刺激，激励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assist  v.援助，帮助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booth  n.展位，货摊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connected  a.联网的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distract  v.转移，干扰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exposition  n.博览会，展览会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freebie  n.免费赠品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fruitful  a.富有成效的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man  v.在……岗位上；配备人员；操纵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sponsor  v.发起，主办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stuff  v.填满，塞满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telecommunication  n.电信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vendor  n.卖主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give away  送掉，分发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hard core  核心硬件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conjunction with  与……协力，与……联合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show up  露出，露面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starting gun  发令枪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baby-soft  a.婴儿般柔软的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certification  n.证明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exquisite  a.精致的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fender  n.挡泥板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leaking  n.漏泄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lining  n.内层，衬套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mellow  a.醇香的，甘美的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sensitive  a.敏感的，灵敏的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slipper  n.拖鞋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sole  n.鞋底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spice  n.香料，调味品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wrap  v.包，裹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18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auditing  n.审计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budget  n.预算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capital  n.资本；资金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custom  a.定制的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enterprise  n.企业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finance  n. v.财政；融资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function  n.功能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impressive  a.令人印象深刻的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net  a.净的，纯的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output  n.产量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permanent  a.永久的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positive  a.正的；确有助益的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profile  n.概况；轮廓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rapidly  ad.迅速地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stereo  n.立体声系统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transportation  n.运输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agent  n.代理（商）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headquarters  n.总部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mobile  a.可移动的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transform  n.转换，改造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volume  n.量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head office  总部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alertness  n.警戒，机敏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appliance  n.器具，器械；装置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commitment  n.委托；承诺，保证；奉献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conversion  n.转变，换位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distinctive  a.有特色的，出众的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domestically  ad.家庭式地；合乎国内地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entry  n.进入；入口；登记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excellence  n.优秀，卓越，优点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frequency  n.频繁，频率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initiate  vt.开始，创始，启蒙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initiative  a.第一步，首创精神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innovation  n.创新，革新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non-existent  a.不存在的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notion  n.观念，想法，立场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preservation  n.保存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profile  v.描绘……的轮廓，写……的概况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recognition  n.认出；承认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refrigerator  n.冰箱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significant  a.有意义的，重要的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slack  a.松弛的，不流畅的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strategy  n.战略，策略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unity  n.个体；一致；结合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variable  a.可变的，易变的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verdict  n.判决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vessel  n.船；容器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account for  占；说明（原因等）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serve as  可作……用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under the guidance of  引导，指导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attend  v.出席，参加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compete  v.比赛，竞争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competition  n.竞争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cosmetic  n.化妆品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earnings  n.赚得的钱，收入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fluid  n.流体（如液体或气体）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influential  a.有影响的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investment  n.投资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praise  v.称赞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prove  v.证明（是）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recognize  v.承认，认可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representative  n.代理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supervisor  n.监督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demand  需要；受欢迎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line of products  系列产品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specially stores  专卖店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19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adjust  v.调整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anticipate  v.期望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catalog  n.目录，目录册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discount  n.折扣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draft  n.汇票；付款通知单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enquiry  n.询问，询价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extend  v.延长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favorable  a.有利的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guarantee  v.保证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impact  n.影响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interpret  v.解释，说明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lasting  a.持久的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level  n.水平，级别；夷平，使成水平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mission  n.使命；任务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model  n.型号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partnership  n.合伙，合伙企业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potential  a.潜在的，可能的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profit  n.利润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prosperity  n.繁荣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pursuit  n.追赶，追逐，追踪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quote  v.报价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reveal  v.展现，展示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submit  v.提交，递交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transaction  n.交易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turnover  n.营业额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contract  n.合同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insurance  n.保险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insure  v.给……保险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policy  n.方针；原则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accordance with  与……一致；依照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amazingly  ad.令人惊讶地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apparently  ad.显然地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assume  v.假定，设想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breach  v.打破，突破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e-commerce  n.电子商务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hijack   v.劫持，劫机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lever  n.杠杆；工具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Philippines  n.菲律宾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region  n.区域，地区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theft  n.偷窃的事例，偷窃行为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unauthorized  a.未被授权的，未经认可的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virtually  ad.事实上，实质上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Visa  n.维萨信用卡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well-being  n.安宁，幸福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off with  把……偷走，携……而逃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point a finger at  指责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rather than  而不是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think twice  再三思考，三思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advertising  n.广告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considerable  a.相当大（或多）的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expand  v.扩大，扩展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including  prep.包括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instantly  ad.立即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involve  v.使陷入，使卷入，使参与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literature  n.（商品）宣传资料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marketing  n.销售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military  a.军事的，军用的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option  n.选项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popularity  n.名气，知名度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profitability  n.收益性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prospective  a.预期的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security  n.安全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span  v.横越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involved in  卷入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for  喜欢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sit on the fence  骑墙观望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beneficiary  n.受益人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certify  v.证明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conformity  n.一致，符合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duly  ad.适当地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endorse  v.在（票据）背面签名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engage  v.保证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engagement  n.诺言，保证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exceed  v.超过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freight  n.运费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invoice  n.发票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irrevocable  a.不可撤销的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notification  n.通知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permit  v.允许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advising bank  通知行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(documentary) letter of credit  (跟单)信用证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insurance policy  保险单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20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amusing  a.引起乐趣的，逗人笑的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compliment  n.赞美，敬意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elucidate  v.阐明，解释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Hanoi  河内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insight  n.观点，见识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irritate  v.激怒，使恼怒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nationality  n.国籍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Osaka  n.大阪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perspective  n.角度，方法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solidarity  n.团结，亲近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startle  v.使吃惊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stereotype  n.陈规，原型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transfer  n.转化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unavoidable  a.不可避免的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versus  prep.相对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Vietnamese  a.越南的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all sorts of  各种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assigned to  被安排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feel like  想，宁愿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serve as  作为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 no avail 完全无用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accessibility  n.到达，路径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contradictory  a.矛盾的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displace  v.代替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diversity  n.多样性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entrepreneurship  n.业主身份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escalate  v.逐渐上升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executive  a.行政管理的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inventory  n.存货，清单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monitor  v.监视，控制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must  n.必须要做的事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obsolete  a.过时的，陈旧的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paradoxically  ad.自相矛盾地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pertain  v.与……相关，涉及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repetitive  a.重复的，反复的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robotics  n.机器人学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sector  n.部分，部门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seniority  n.资历深，地位高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shrink  v.缩小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strenuous  a.费力的，努力的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left behind  被甩到后面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for  要求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along 出现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enroll in  登记注册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meet the needs of  满足……的需要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quality control  质量监控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21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circulation  n.发行量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flexibility  n.灵活性，机动性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insipid  a.没有味道的，平淡的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meadow  n.草地，牧场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slogan  n.口号，标语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terrific  a.很好的，了不起的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vivid  a.生动的，逼真的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authentic  a.真实的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barn  n.谷仓，畜棚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beloved  a.心爱的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bovine  a.牛（科）的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charm  v.迷人，使陶醉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commentator  n.评论员，讲解员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daisy  n.雏菊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embody  v.体现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fictional  a.虚构的，小说似的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hay  n.干草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icon  n.图标偶像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milestone  n.里程碑，转折点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numerous  a.众多的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nutrition  n.营养（学）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picket  n.支柱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presence  n.出席，存在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present  v.赠送，提出，呈现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represent  v.表现，象征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romantic  a.传奇式的，浪漫的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soar  v.高飞，剧增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spokescow  n.代言奶牛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stardom  n.名演员（身份）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symbolize  v.象征，用符号表现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synonymous  a.同义的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wholesome  a.有益健康的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picket fence  围栏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single……out  突出，挑选出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place  发生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anchor  n.主持人，锚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assemble  v.集合，聚集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boutique  n.流行服装小店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circle  n.圈，圆，派系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concept  n.观念，理念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differentiation  n.区别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distinct  a.清楚的，明显的，独特的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experiential  a.经验的，经验上的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facial  n.面部按摩，美容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homogeneous  a.同类的，均匀的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integrate  v.使成整体，使一体化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internal  a.内部的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intertwine  v.使纠缠，使缠绕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microscope  n.显微镜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mimic  v.模仿，模拟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panel  n.专题小组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parallel  a.平行的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parity  n.统一，划一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premium  n.额外费用，保险费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so-called  a.所谓的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 some point  在某一点/时刻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care about  关心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around  回转，转向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academy  n.学校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brochure  n.小册子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utility  n.[常用复]水电煤气等设施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return mail  回函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22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cargo  n.(车、船、飞机等运输的)货物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claim  n.索赔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duplicate  n.一式两份，副本，抄件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extraneous  a.额外的，附加的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file  v.提出（申请等），把……归档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jettison  v.(船舶遇难时)投弃（货物等）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marine  a.海洋的，海上的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obviously  ad.明显地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policy  n.保险单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puzzle  v.使迷惑，使为难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salvage  v.挽救，拯救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surveyor  n.调查员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underwrite  v.给……保险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write-off  n.被勾销的项目，报废物品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the event of  如果发生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out  办理（保险）手续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rely on  依赖，依靠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automobile  n.汽车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broad  a.广义的，广泛的；宽的，广阔的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disability  n.失去能力；伤残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explosion  n.爆发，爆炸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freezer  n.冰箱，冷冻设备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household  n.家庭，家族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lightning  n.闪电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policyholder  n.保单持有者，投保人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riot  n.暴乱，骚动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shutdown  n.停工，歇业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state  v.声明，陈述，规定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tornado  n.飓风，龙卷风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vandalism  n.故意破坏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compared to  与……相比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guard against  预防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case of  假设，万一，以防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 a large scale  大规模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result from  起因于，由于，是……的结果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result in  导致，造成……的结果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chemotherapy  n.化疗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confidentiality  n.机密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eligible  a.符合条件的，合格的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employment  n.雇用，工作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fundamentally  ad.基本地，根本地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offer  v.提供；出价；提议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pamphlet  n.小册子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prevail  v.获胜，占优势，流行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provision  n.规定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quality  v.（使）具有资格，证明合格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rare  a.稀罕的，珍贵的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require  v.需要，要求，命令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resource  n.资源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specific  a.明确的，特殊的，特效的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sue  v.控告，提出控诉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widow  n.寡妇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effect  实施，有效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inform…of…  通知，告诉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order  状况良好，整齐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place  正常，适当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lay out  展开，展示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 sick leave  休病假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off  退还，付清；有好处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up  全部付清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spell out  讲清楚，清楚地说明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 </w:t>
      </w:r>
      <w:r>
        <w:rPr>
          <w:rFonts w:hint="default"/>
          <w:lang w:val="en-US" w:eastAsia="zh-CN"/>
        </w:rPr>
        <w:t>23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agenda  n.议程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circulate  v.使循环，使散发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clerical  a.行政办公（室）的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Dutch  n.荷兰人，荷兰语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lottery  n.彩票，奖券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minute  n.（会议）记录，纪要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preliminary  a.预备的，初步的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regional  a.地区性的，地域性的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unanimous  a.意见一致的，无异议的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off  中断，暂停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adjourn  v.中止，休会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frankly  ad.坦白地，真诚地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infer  v.推断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subordinate  n.下属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thoroughly  ad.彻底地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take…into account  重视，考虑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acquire  v.获得；取得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adulation  n.奉承，阿谀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aggressive  a.有闯劲的，好斗的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ambition  n.野心，雄心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attainment  n.成就；造诣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cast  v.铸造，铸成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dedicated  a.专注的，献身的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defy  v.不服从，公然反抗，蔑视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delegation  n.授权，委托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discernible  a.可辨别的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disciplined  a.受过训练的，遵守纪律的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diverse  a.不同的，变化多的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dwell  v.居住；凝思；评述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encompass  v.包括，包含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equation  n.综合体；因素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flair  n.才能，天赋，天资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hermit  n.隐士，隐居者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innovative  a.创新的，革新的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mould  n.模具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overhaul  n.彻底检查；大检修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presumably  ad.推测起来，大概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previous  a.在前的，早先的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species  n.种类，类型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thrive  v.兴旺，繁荣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trapping  n.捕集，诱捕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unwavering  a.不动摇的，坚定的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dwell on  细思；详述，详评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contrast to  和……形成对比/对照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pursuit of 追求，寻求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go of  释放，放开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advisory  a.顾问的；咨询的；劝告的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assemble  v.集合，聚集；装配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deliver  v.递送；陈述；发表（一篇演说等）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feature  v.以……为特色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foundation  n.基金，基金会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innovative  a.创新的，革新（主义）的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infrastructure  n.基础设施，下部构造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premier  a.第一的，首要的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philanthropic  a.慈善的，慈善事业的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phenomenal  a.显著的；现象的；能知觉的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quarter  n.季度，一刻钟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retailer  n.零售商人；传播的人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specification  n.详述；规格；说明书；规范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submit  v.提交，递交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visionary    a.幻影的，幻想的，梦想的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conveniently  ad.便利地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council  n.理事会，委员会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humanities  n.人文科学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lagoon  n.泻湖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nano-   [前缀]毫微，十亿分之一，纳米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suite  n.套房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board meeting  董事会议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executive  执行委员会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faculty club  教师俱乐部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keynote speaker  主要演讲人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Unit </w:t>
      </w:r>
      <w:r>
        <w:rPr>
          <w:rFonts w:hint="default"/>
          <w:lang w:val="en-US" w:eastAsia="zh-CN"/>
        </w:rPr>
        <w:t>24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ecological  a.生态学的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recession  n.衰退，不景气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revenue  n.营业额，流通量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settle for  同意接受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belittle  v.轻视；贬低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discriminate  v.歧视；区别；区别待遇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eliminate  v.消除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ethic  n.道德标准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infringement  n.违反；触犯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irreversible  a.不能逆转的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linger  v.继续存留；逗留；徘徊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monopoly  n.垄断，控制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obligation  n.义务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piracy  n.盗版；剽窃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stance  n.姿态；立场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transparency  n.透明，清楚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abide by  遵守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about  带来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discriminate against  歧视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regard to  关于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this sense  在这个意义上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afflict  v.使痛苦；折磨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degradation  n.退化；堕落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deplete  v.消耗，大量消减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entrepreneurial  a.具有创业才能的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intervention  n.干涉，干预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perpetuate  v.使持久，使持续，使永存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pharmaceutical  a.制药的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predominantly  ad.大多地，主要地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presume  v.假定，假设；推测；认为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readily  ad.容易地，毫不迟疑地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stifle  v.遏制；使窒息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sustainability  n.持续性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derive from  源自；源于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hold back  阻止；阻挡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impose…on  强加（于）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 (the) light of  由于，考虑到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on the grounds that  所持的理由是…，因为…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dependant  n.受抚养者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aim at  针对；以…为目标，力求达到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installation  n.安装；设置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launch  v.使开始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常考动词词组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1"/>
          <w:szCs w:val="21"/>
        </w:rPr>
        <w:t>agree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agree to do sth.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同意做某事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agree with sb.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同意某人的意见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agree on (over/at)sth.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就…达成一致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2. ask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for sth.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请求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sb. for sth.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向某人请求得到…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sb. for help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向某人求助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leave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请假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sb. for a day’s leave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向某人请一天假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for trouble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自找麻烦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sb. to do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要求某人做某事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ask to do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请求做某事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3. break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出毛病，不运转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爆发，突然发生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插嘴，打断说话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闯入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打断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打碎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与…断绝关系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through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突破，冲跨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break the law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犯法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4. bring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about导致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back带回，想起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down降低，减少，使倒下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forward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提出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使前进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引来，引进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取出，显示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养育，培养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bring sth. into being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使产生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5. call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on/in  拜访某人/某地方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请求，要求，为…而喊出，接，叫某人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on/ upon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号召，拜访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召集，大声叫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召唤，召集，想起，打电话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call sb in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叫…进来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call by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顺道访问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6. carry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进行，开展，执行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继续，开展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forward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推进，发扬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sth in one’s arms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抱着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sth about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随身携带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carry all/ everything before one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势如破竹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7. come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about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发生，实现，产生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from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出生于，来自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进入，进来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跟我来，加油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出来，出版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来到，达到，结果是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come up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来到…跟前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8. drive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drive sb mad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使某人发狂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drive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开出，消除，驱逐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drive sb home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把…送回家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9. do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do well in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在…方面做得好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one’s best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尽力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a good deed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做好事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right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做得对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wrong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做坏事，犯罪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business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做买卖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sb a favour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帮助某一个忙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sb wrong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使某人受委屈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do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处理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sth to do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与…有关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10. find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查明，发现，了解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oneself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自我感觉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support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得到支持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a mistake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发现错误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the answer to找到…的答案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one’s 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找到路径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find sb in/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发现某人(不)在家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11. fight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fight against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为反对…而战斗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fight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同…战斗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fight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为…而战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fight it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决一雌雄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12. get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on/along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与…相处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away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逃离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in one’s 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妨碍某人，挡住去路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下车，脱下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上车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进入，陷入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to know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认识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爬过，克服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married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结婚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close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接近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down to doing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开始做某事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get in touch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与…取得联系，与…接触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13. go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on doing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继续做(相同的)事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go on to do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继续做(不同的)事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on with sth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继续做某事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熄灭，出去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in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参加，从事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检查，复习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for a walk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去散步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head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用吧，向前(表鼓励）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 all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拼命干，尽最大努力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14. give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give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分发，用完，耗尽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give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give sb a hand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帮助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15. hand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交上，交进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分发，施舍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传下去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移交，让与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祖传 往下传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Hands off!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不许碰!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16. have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sth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穿着，带着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a talk with sb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与某人谈话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a word with sb与某人谈话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a few words with与某人谈几句话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words with sb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与某吵架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a day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休一天假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a good time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玩得愉快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sth for supper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晚饭吃…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have sth in mind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牢记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17. hear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hear from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收到…的来信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hear about/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听说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hear sb say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听人说起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hear a case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审理案件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won’t hear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不允许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18. keep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keep up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跟上，不落在后面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keep on doing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继续做某事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keep in touch with与…保持联系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keep from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忍住，阻止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keep fit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保持身体健康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19. knock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knock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撞在某人身上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knock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打掉，省掉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knock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打掉，磕去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20. lead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lead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导致，导向，影响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lead a … life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过…生活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lead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引入，导入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21. learn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learn from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向…学习，从中吸取教训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learn sth by heart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背下…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learn how to do sth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学习做某事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22. leave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到…去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中断，不再做，脱掉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遗漏，排除，忽视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alone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不理会，不管，更不用说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leave sth behind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留下，忘带，放弃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left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被留下，被剩下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23. let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让进来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发出，放出，泄漏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Let alone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不干涉，不管</w:t>
      </w:r>
    </w:p>
    <w:p>
      <w:pPr>
        <w:numPr>
          <w:ilvl w:val="0"/>
          <w:numId w:val="4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at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after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照料，照顾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查阅，仰视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forward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盼望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through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仔细查看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观察，调查，向里看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仔细察看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ahead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向前看，考虑未来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back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回顾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sb up and down上下打量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look down upon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轻视，看不起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25. lose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one’s life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丧生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one’s 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迷路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heart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灰心，失去信心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weight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减肥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face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丢脸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sight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看不见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a game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输一局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touch with sb与…失去联系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lose one’s heart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失魂落魄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26. make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up构成，配置，化装，打扮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made up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由…组成，构成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up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弥补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friends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和…交朋友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fun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取笑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use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利用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 round trip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乘往返车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an apology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向某人道歉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yourself at home请不要客气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a promise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许诺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up one’s mind下定决心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one’s way排除困难前进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some difference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有些关系，有些影响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make no difference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没有关系，没有影响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28. meet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meet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偶然遇到，符合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29.</w:t>
      </w:r>
      <w:r>
        <w:rPr>
          <w:rFonts w:hint="default" w:ascii="Times New Roman" w:hAnsi="Times New Roman" w:eastAsia="宋体" w:cs="Times New Roman"/>
          <w:sz w:val="21"/>
          <w:szCs w:val="21"/>
        </w:rPr>
        <w:t>pass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 by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经过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 away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消失，去世，过去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往下传递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pass through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通过，穿过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30.</w:t>
      </w:r>
      <w:r>
        <w:rPr>
          <w:rFonts w:hint="default" w:ascii="Times New Roman" w:hAnsi="Times New Roman" w:eastAsia="宋体" w:cs="Times New Roman"/>
          <w:sz w:val="21"/>
          <w:szCs w:val="21"/>
        </w:rPr>
        <w:t>pay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for sth付钱，支付，付出代价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还请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back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向…报复，偿付，报答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attention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注意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pay a visit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参观，访问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选出，捡出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拾起，中途接人/带货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pick oneself up从地下站起来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5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place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place an order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订购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33. put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穿，带上，上演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up挂起，举起，张贴，建立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延期，推迟，拖延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输入，使进入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away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放好，收起来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sth down放下来，写下，记下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生产，扑灭，拿出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put forward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提出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put up with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忍受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34. ring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ring back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回电话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ring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打电话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ring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挂断电话，停止讲话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35. run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across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跑过，不期而遇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after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追赶，伺候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撞倒，耗尽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用完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out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缺乏，从…里跑出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run a school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开办学校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36. say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say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坦率地说，直说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say for oneself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为自己辩解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 mean to say…我的意思是…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that is to say那就是说,换句话说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It is said that…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据说…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37. see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 sb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送别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调查，看到…内容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注意，办理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 through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看穿，看透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see (to it) that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注意务必做到…,保证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38. send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send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派人去叫/请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send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把…往上送，发射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send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发送，派遣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send a message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捎信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send sb to do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派人去做某事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39. set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出发，动身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out to do sth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开始，着手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建立，创立，竖立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about doing sth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开始，着手，试图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放下，记下，写下，让…下车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fire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点火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free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释放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set an example to sb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为某人树立榜样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40. stand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stand by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站在…旁边，和…站在一起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stand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代表，象征，主张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stand doing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忍受做某事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41. stay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stay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呆在户外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stay up不睡觉，开夜车，挺得住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stay with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与…呆在一起，继续使用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42. take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认为，误以为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接纳，欺骗，占有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举起，从事，占用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along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带着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take part in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参加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tape apart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拆开，严惩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measure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采取措施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place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发生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the place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代替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time to do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抽出时间做某事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a picture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拍照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take it easy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别着急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43. think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think about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考虑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think of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想起，关心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think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仔细考虑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think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想出，设计出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44. turn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in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交出，上交，拐弯，进入…往里走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into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变成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off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关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开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up向上翻，开大，出现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away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回绝，解雇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拒绝  翻下，关小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生产，变成，走掉，集合，参加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over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把…翻过来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turn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转到，翻到，着手，向某人求助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44. use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used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过去常常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used to doing sth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习惯于做某事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用完，用坏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up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用完，用尽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be used for doing被用作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=be used to do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45. wait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wait for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等候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wait on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服侍，伺候</w:t>
      </w:r>
    </w:p>
    <w:p>
      <w:pPr>
        <w:numPr>
          <w:ilvl w:val="0"/>
          <w:numId w:val="6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write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write down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写下，记下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write to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写信给…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write back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回信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write out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写出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F3C9"/>
    <w:multiLevelType w:val="singleLevel"/>
    <w:tmpl w:val="5578F3C9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578F531"/>
    <w:multiLevelType w:val="singleLevel"/>
    <w:tmpl w:val="5578F531"/>
    <w:lvl w:ilvl="0" w:tentative="0">
      <w:start w:val="24"/>
      <w:numFmt w:val="decimal"/>
      <w:suff w:val="space"/>
      <w:lvlText w:val="%1."/>
      <w:lvlJc w:val="left"/>
    </w:lvl>
  </w:abstractNum>
  <w:abstractNum w:abstractNumId="2">
    <w:nsid w:val="5578F58B"/>
    <w:multiLevelType w:val="singleLevel"/>
    <w:tmpl w:val="5578F58B"/>
    <w:lvl w:ilvl="0" w:tentative="0">
      <w:start w:val="31"/>
      <w:numFmt w:val="decimal"/>
      <w:suff w:val="space"/>
      <w:lvlText w:val="%1."/>
      <w:lvlJc w:val="left"/>
    </w:lvl>
  </w:abstractNum>
  <w:abstractNum w:abstractNumId="3">
    <w:nsid w:val="5578F62B"/>
    <w:multiLevelType w:val="singleLevel"/>
    <w:tmpl w:val="5578F62B"/>
    <w:lvl w:ilvl="0" w:tentative="0">
      <w:start w:val="46"/>
      <w:numFmt w:val="decimal"/>
      <w:suff w:val="space"/>
      <w:lvlText w:val="%1."/>
      <w:lvlJc w:val="left"/>
    </w:lvl>
  </w:abstractNum>
  <w:abstractNum w:abstractNumId="4">
    <w:nsid w:val="561F32AB"/>
    <w:multiLevelType w:val="singleLevel"/>
    <w:tmpl w:val="561F32AB"/>
    <w:lvl w:ilvl="0" w:tentative="0">
      <w:start w:val="1"/>
      <w:numFmt w:val="chineseCounting"/>
      <w:suff w:val="nothing"/>
      <w:lvlText w:val="%1．"/>
      <w:lvlJc w:val="left"/>
    </w:lvl>
  </w:abstractNum>
  <w:abstractNum w:abstractNumId="5">
    <w:nsid w:val="7553738B"/>
    <w:multiLevelType w:val="singleLevel"/>
    <w:tmpl w:val="755373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0965C22"/>
    <w:rsid w:val="29187121"/>
    <w:rsid w:val="29F050DC"/>
    <w:rsid w:val="33FB60F5"/>
    <w:rsid w:val="36AF76FE"/>
    <w:rsid w:val="4C193AE8"/>
    <w:rsid w:val="6012222A"/>
    <w:rsid w:val="66F12B72"/>
    <w:rsid w:val="6C5C3F31"/>
    <w:rsid w:val="79670675"/>
    <w:rsid w:val="798C3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53</Pages>
  <Words>8260</Words>
  <Characters>0</Characters>
  <Lines>0</Lines>
  <Paragraphs>0</Paragraphs>
  <TotalTime>108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2014-06-06T07:31:00Z</dcterms:created>
  <dc:creator>荣霞 闫</dc:creator>
  <cp:lastModifiedBy>风继续吹</cp:lastModifiedBy>
  <dcterms:modified xsi:type="dcterms:W3CDTF">2019-01-08T02:53:15Z</dcterms:modified>
  <dc:title>     亲爱的同学们，我是杨义！现在我给大家把专升本的高频词汇及短语传给你们，希望大家给自己做一个自我计划，把词汇这块加强一下。尤其是自己觉得词汇量不够的同学，先把这些与专升本及其相关的词汇掌握后，还有就是我们所用的教材上拓展部分的词汇也要有一定的熟悉度。词汇这块真的很重要，涉及你们做题的每一部分，尤其是阅读和写作！请大家为了自己的理想再辛苦这最后的半年，有什么不懂的问题及难题大家可以先总结出来，到时上课的时候我给你们讲或者可以给我在qq上留言。我会第一时间回复你们哈！加油哦！另外就是还有一套专升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